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D3F9F" w14:textId="77777777" w:rsidR="003D0273" w:rsidRDefault="003D0273"/>
    <w:p w14:paraId="332E5FF9" w14:textId="77777777" w:rsidR="003D0273" w:rsidRDefault="00246E12">
      <w:r>
        <w:rPr>
          <w:noProof/>
        </w:rPr>
        <w:drawing>
          <wp:anchor distT="0" distB="0" distL="114300" distR="114300" simplePos="0" relativeHeight="251658240" behindDoc="0" locked="0" layoutInCell="1" allowOverlap="1" wp14:anchorId="43780F53" wp14:editId="6FF0B9F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53856" cy="4054193"/>
            <wp:effectExtent l="0" t="0" r="3594" b="3457"/>
            <wp:wrapSquare wrapText="bothSides"/>
            <wp:docPr id="717884031" name="Picture 1" descr="A blue and white screen with white tex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3856" cy="405419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524A98D" w14:textId="77777777" w:rsidR="003D0273" w:rsidRDefault="003D0273"/>
    <w:p w14:paraId="3A8954C0" w14:textId="77777777" w:rsidR="003D0273" w:rsidRDefault="00246E12">
      <w:pPr>
        <w:tabs>
          <w:tab w:val="left" w:pos="1813"/>
        </w:tabs>
      </w:pPr>
      <w:r>
        <w:t>User login page</w:t>
      </w:r>
    </w:p>
    <w:p w14:paraId="41850B03" w14:textId="77777777" w:rsidR="003D0273" w:rsidRDefault="00246E12">
      <w:pPr>
        <w:tabs>
          <w:tab w:val="left" w:pos="1813"/>
        </w:tabs>
      </w:pPr>
      <w:r>
        <w:t>When a user opens the website the login page is the first page they are greeted with. The page prompts the user to enter their username and password.</w:t>
      </w:r>
    </w:p>
    <w:p w14:paraId="280453F3" w14:textId="77777777" w:rsidR="003D0273" w:rsidRDefault="00246E12">
      <w:pPr>
        <w:tabs>
          <w:tab w:val="left" w:pos="1813"/>
        </w:tabs>
      </w:pPr>
      <w:r>
        <w:t xml:space="preserve">If a user has not registered yet, they can chose to go to the </w:t>
      </w:r>
      <w:r>
        <w:t>signup page.</w:t>
      </w:r>
    </w:p>
    <w:p w14:paraId="49154D4B" w14:textId="77777777" w:rsidR="003D0273" w:rsidRDefault="00246E12">
      <w:pPr>
        <w:tabs>
          <w:tab w:val="left" w:pos="1813"/>
        </w:tabs>
      </w:pPr>
      <w:r>
        <w:t>If a user forgets their password they can prompt a forget password function which will alert an administrator to reset their password and change their account details accordingly</w:t>
      </w:r>
      <w:r>
        <w:br/>
      </w:r>
    </w:p>
    <w:p w14:paraId="5143230B" w14:textId="77777777" w:rsidR="003D0273" w:rsidRDefault="003D0273">
      <w:pPr>
        <w:tabs>
          <w:tab w:val="left" w:pos="1813"/>
        </w:tabs>
      </w:pPr>
    </w:p>
    <w:p w14:paraId="17A42CF3" w14:textId="77777777" w:rsidR="003D0273" w:rsidRDefault="003D0273"/>
    <w:p w14:paraId="105D127D" w14:textId="77777777" w:rsidR="003D0273" w:rsidRDefault="003D0273"/>
    <w:p w14:paraId="5D9AFF54" w14:textId="77777777" w:rsidR="003D0273" w:rsidRDefault="003D0273">
      <w:pPr>
        <w:tabs>
          <w:tab w:val="left" w:pos="1813"/>
        </w:tabs>
      </w:pPr>
    </w:p>
    <w:p w14:paraId="1E422304" w14:textId="77777777" w:rsidR="003D0273" w:rsidRDefault="00246E12">
      <w:pPr>
        <w:tabs>
          <w:tab w:val="left" w:pos="1813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1C331F" wp14:editId="7BFFD703">
            <wp:simplePos x="0" y="0"/>
            <wp:positionH relativeFrom="column">
              <wp:posOffset>-92711</wp:posOffset>
            </wp:positionH>
            <wp:positionV relativeFrom="paragraph">
              <wp:posOffset>59262</wp:posOffset>
            </wp:positionV>
            <wp:extent cx="2598642" cy="4038950"/>
            <wp:effectExtent l="0" t="0" r="0" b="0"/>
            <wp:wrapSquare wrapText="bothSides"/>
            <wp:docPr id="2034234717" name="Picture 1" descr="A sign with blue and white tex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642" cy="40389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ab/>
      </w:r>
    </w:p>
    <w:p w14:paraId="6A4620B3" w14:textId="77777777" w:rsidR="003D0273" w:rsidRDefault="003D0273">
      <w:pPr>
        <w:tabs>
          <w:tab w:val="left" w:pos="1813"/>
        </w:tabs>
      </w:pPr>
    </w:p>
    <w:p w14:paraId="1F616179" w14:textId="77777777" w:rsidR="003D0273" w:rsidRDefault="003D0273">
      <w:pPr>
        <w:tabs>
          <w:tab w:val="left" w:pos="1813"/>
        </w:tabs>
      </w:pPr>
    </w:p>
    <w:p w14:paraId="75E52EC1" w14:textId="77777777" w:rsidR="003D0273" w:rsidRDefault="00246E12">
      <w:pPr>
        <w:tabs>
          <w:tab w:val="left" w:pos="1813"/>
        </w:tabs>
      </w:pPr>
      <w:r>
        <w:t>A user accesses this page from the login page if they have not yet signed up.</w:t>
      </w:r>
    </w:p>
    <w:p w14:paraId="743F8D1C" w14:textId="77777777" w:rsidR="003D0273" w:rsidRDefault="00246E12">
      <w:pPr>
        <w:tabs>
          <w:tab w:val="left" w:pos="1813"/>
        </w:tabs>
      </w:pPr>
      <w:r>
        <w:t>This page is a signup page but only works with set user details given by administrators</w:t>
      </w:r>
    </w:p>
    <w:p w14:paraId="451553B2" w14:textId="77777777" w:rsidR="003D0273" w:rsidRDefault="00246E12">
      <w:pPr>
        <w:tabs>
          <w:tab w:val="left" w:pos="1813"/>
        </w:tabs>
      </w:pPr>
      <w:r>
        <w:t>After signing up the user is prompted to create a new password to  replace the preset details</w:t>
      </w:r>
    </w:p>
    <w:p w14:paraId="5E38BC7D" w14:textId="77777777" w:rsidR="003D0273" w:rsidRDefault="00246E12">
      <w:pPr>
        <w:tabs>
          <w:tab w:val="left" w:pos="1813"/>
        </w:tabs>
      </w:pPr>
      <w:r>
        <w:t xml:space="preserve">This process will alert an </w:t>
      </w:r>
      <w:r>
        <w:t>administrator and setup their account in a pending state where an admin will have to approve their account to allow them to log in</w:t>
      </w:r>
      <w:r>
        <w:br/>
      </w:r>
    </w:p>
    <w:p w14:paraId="41A3E5AC" w14:textId="77777777" w:rsidR="003D0273" w:rsidRDefault="00246E12">
      <w:r>
        <w:rPr>
          <w:noProof/>
        </w:rPr>
        <w:drawing>
          <wp:anchor distT="0" distB="0" distL="114300" distR="114300" simplePos="0" relativeHeight="251660288" behindDoc="0" locked="0" layoutInCell="1" allowOverlap="1" wp14:anchorId="42FA9431" wp14:editId="22140497">
            <wp:simplePos x="0" y="0"/>
            <wp:positionH relativeFrom="column">
              <wp:posOffset>-895353</wp:posOffset>
            </wp:positionH>
            <wp:positionV relativeFrom="paragraph">
              <wp:posOffset>285750</wp:posOffset>
            </wp:positionV>
            <wp:extent cx="4724403" cy="3429000"/>
            <wp:effectExtent l="0" t="0" r="0" b="0"/>
            <wp:wrapSquare wrapText="bothSides"/>
            <wp:docPr id="1339010084" name="Picture 1" descr="A blue rectangular boxes with white tex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3" cy="3429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7AEBE4B" w14:textId="77777777" w:rsidR="003D0273" w:rsidRDefault="00246E12">
      <w:r>
        <w:t>This is the home page and where logged in users are directed to as the main page of work.</w:t>
      </w:r>
    </w:p>
    <w:p w14:paraId="15C70FAD" w14:textId="77777777" w:rsidR="003D0273" w:rsidRDefault="00246E12">
      <w:r>
        <w:t>This page displays briefly the temperature of each sensor on both lines.</w:t>
      </w:r>
    </w:p>
    <w:p w14:paraId="10B11DD1" w14:textId="77777777" w:rsidR="003D0273" w:rsidRDefault="00246E12">
      <w:r>
        <w:t>The data are separated into groups</w:t>
      </w:r>
      <w:r>
        <w:br/>
      </w:r>
    </w:p>
    <w:p w14:paraId="75D196B7" w14:textId="77777777" w:rsidR="003D0273" w:rsidRDefault="003D0273"/>
    <w:p w14:paraId="048FE8BD" w14:textId="77777777" w:rsidR="003D0273" w:rsidRDefault="003D0273"/>
    <w:p w14:paraId="1FE050B0" w14:textId="77777777" w:rsidR="003D0273" w:rsidRDefault="003D0273"/>
    <w:p w14:paraId="7B8421FC" w14:textId="77777777" w:rsidR="003D0273" w:rsidRDefault="003D0273"/>
    <w:p w14:paraId="1718CDA4" w14:textId="77777777" w:rsidR="003D0273" w:rsidRDefault="003D0273"/>
    <w:p w14:paraId="2D95C141" w14:textId="77777777" w:rsidR="003D0273" w:rsidRDefault="00246E12">
      <w:r>
        <w:rPr>
          <w:noProof/>
        </w:rPr>
        <w:drawing>
          <wp:anchor distT="0" distB="0" distL="114300" distR="114300" simplePos="0" relativeHeight="251661312" behindDoc="0" locked="0" layoutInCell="1" allowOverlap="1" wp14:anchorId="7500DC7C" wp14:editId="3D1773C3">
            <wp:simplePos x="0" y="0"/>
            <wp:positionH relativeFrom="column">
              <wp:posOffset>-914400</wp:posOffset>
            </wp:positionH>
            <wp:positionV relativeFrom="paragraph">
              <wp:posOffset>-99056</wp:posOffset>
            </wp:positionV>
            <wp:extent cx="5105396" cy="3533771"/>
            <wp:effectExtent l="0" t="0" r="4" b="0"/>
            <wp:wrapTight wrapText="bothSides">
              <wp:wrapPolygon edited="0">
                <wp:start x="0" y="0"/>
                <wp:lineTo x="0" y="21429"/>
                <wp:lineTo x="21522" y="21429"/>
                <wp:lineTo x="21522" y="0"/>
                <wp:lineTo x="0" y="0"/>
              </wp:wrapPolygon>
            </wp:wrapTight>
            <wp:docPr id="422515185" name="Picture 1" descr="A blue screen with white text and blue lines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396" cy="35337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523A8B0" w14:textId="77777777" w:rsidR="003D0273" w:rsidRDefault="00246E12">
      <w:r>
        <w:t xml:space="preserve">This page is accessed from the home page or the historical data page. </w:t>
      </w:r>
    </w:p>
    <w:p w14:paraId="240B4C1E" w14:textId="77777777" w:rsidR="003D0273" w:rsidRDefault="00246E12">
      <w:r>
        <w:t>This page displays more in depth information about a specific sensor and can show graphs and infographics around the data.</w:t>
      </w:r>
    </w:p>
    <w:p w14:paraId="6073EF1E" w14:textId="77777777" w:rsidR="003D0273" w:rsidRDefault="00246E12">
      <w:pPr>
        <w:pageBreakBefore/>
        <w:suppressAutoHyphens w:val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7C0DD46" wp14:editId="4CF5B3AD">
            <wp:simplePos x="0" y="0"/>
            <wp:positionH relativeFrom="column">
              <wp:posOffset>-856408</wp:posOffset>
            </wp:positionH>
            <wp:positionV relativeFrom="paragraph">
              <wp:posOffset>58009</wp:posOffset>
            </wp:positionV>
            <wp:extent cx="4152903" cy="2905121"/>
            <wp:effectExtent l="0" t="0" r="0" b="0"/>
            <wp:wrapTight wrapText="bothSides">
              <wp:wrapPolygon edited="0">
                <wp:start x="0" y="0"/>
                <wp:lineTo x="0" y="21392"/>
                <wp:lineTo x="21501" y="21392"/>
                <wp:lineTo x="21501" y="0"/>
                <wp:lineTo x="0" y="0"/>
              </wp:wrapPolygon>
            </wp:wrapTight>
            <wp:docPr id="163887200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3" cy="29051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AA93208" w14:textId="77777777" w:rsidR="003D0273" w:rsidRDefault="00246E12">
      <w:r>
        <w:t>This page is accessed from the navigation bar</w:t>
      </w:r>
    </w:p>
    <w:p w14:paraId="27F13878" w14:textId="77777777" w:rsidR="003D0273" w:rsidRDefault="00246E12">
      <w:r>
        <w:t>This page shows a similar format to the home page but shows the data with a timeline feature. Where the use can filter what data and where in the past they want to view for it.</w:t>
      </w:r>
    </w:p>
    <w:p w14:paraId="6C102C15" w14:textId="77777777" w:rsidR="003D0273" w:rsidRDefault="00246E12">
      <w:r>
        <w:rPr>
          <w:noProof/>
        </w:rPr>
        <mc:AlternateContent>
          <mc:Choice Requires="wps">
            <w:drawing>
              <wp:inline distT="0" distB="0" distL="0" distR="0" wp14:anchorId="08FAC73F" wp14:editId="17BA75BC">
                <wp:extent cx="307338" cy="307338"/>
                <wp:effectExtent l="0" t="0" r="16512" b="16512"/>
                <wp:docPr id="488378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38" cy="307338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61104C22" id="Rectangle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" filled="f" stroked="f">
                <v:textbox inset="0,0,0,0"/>
                <w10:anchorlock/>
              </v:rect>
            </w:pict>
          </mc:Fallback>
        </mc:AlternateContent>
      </w:r>
    </w:p>
    <w:sectPr w:rsidR="003D0273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84575" w14:textId="77777777" w:rsidR="00246E12" w:rsidRDefault="00246E12">
      <w:pPr>
        <w:spacing w:after="0" w:line="240" w:lineRule="auto"/>
      </w:pPr>
      <w:r>
        <w:separator/>
      </w:r>
    </w:p>
  </w:endnote>
  <w:endnote w:type="continuationSeparator" w:id="0">
    <w:p w14:paraId="396E92BB" w14:textId="77777777" w:rsidR="00246E12" w:rsidRDefault="00246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31CE9A" w14:textId="77777777" w:rsidR="00246E12" w:rsidRDefault="00246E1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7DF26FE" w14:textId="77777777" w:rsidR="00246E12" w:rsidRDefault="00246E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D0273"/>
    <w:rsid w:val="00246E12"/>
    <w:rsid w:val="003D0273"/>
    <w:rsid w:val="00C5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FAC5"/>
  <w15:docId w15:val="{C9BE77B8-7493-4562-BB10-0411EECF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2"/>
        <w:szCs w:val="22"/>
        <w:lang w:val="en-GB" w:eastAsia="en-US" w:bidi="ar-SA"/>
      </w:rPr>
    </w:rPrDefault>
    <w:pPrDefault>
      <w:pPr>
        <w:autoSpaceDN w:val="0"/>
        <w:spacing w:after="160" w:line="24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Ramzan Iqbal</dc:creator>
  <dc:description/>
  <cp:lastModifiedBy>Ramzan Iqbal</cp:lastModifiedBy>
  <cp:revision>2</cp:revision>
  <dcterms:created xsi:type="dcterms:W3CDTF">2025-03-06T13:07:00Z</dcterms:created>
  <dcterms:modified xsi:type="dcterms:W3CDTF">2025-03-06T13:07:00Z</dcterms:modified>
</cp:coreProperties>
</file>